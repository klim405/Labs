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2"/>
      </w:tblGrid>
      <w:tr w:rsidR="00541D55" w14:paraId="28AEF98C" w14:textId="77777777" w:rsidTr="007C705D">
        <w:trPr>
          <w:trHeight w:val="4961"/>
        </w:trPr>
        <w:tc>
          <w:tcPr>
            <w:tcW w:w="9345" w:type="dxa"/>
            <w:gridSpan w:val="2"/>
          </w:tcPr>
          <w:p w14:paraId="2A7A71E2" w14:textId="77777777" w:rsidR="00541D55" w:rsidRDefault="00541D55" w:rsidP="000B3215">
            <w:pPr>
              <w:pStyle w:val="a4"/>
              <w:shd w:val="clear" w:color="auto" w:fill="FFFFFF"/>
              <w:spacing w:before="0" w:beforeAutospacing="0" w:after="0" w:afterAutospacing="0" w:line="276" w:lineRule="auto"/>
              <w:jc w:val="center"/>
            </w:pPr>
            <w:r>
              <w:t>Университет ИТМО</w:t>
            </w:r>
          </w:p>
          <w:p w14:paraId="366FC3E4" w14:textId="77777777" w:rsidR="00541D55" w:rsidRDefault="00541D55" w:rsidP="000B3215">
            <w:pPr>
              <w:pStyle w:val="a4"/>
              <w:shd w:val="clear" w:color="auto" w:fill="FFFFFF"/>
              <w:spacing w:before="0" w:beforeAutospacing="0" w:after="0" w:afterAutospacing="0" w:line="276" w:lineRule="auto"/>
              <w:jc w:val="center"/>
            </w:pPr>
            <w:r>
              <w:t>Мега-ф</w:t>
            </w:r>
            <w:r w:rsidRPr="00310AE1">
              <w:t xml:space="preserve">акультет </w:t>
            </w:r>
            <w:r>
              <w:t xml:space="preserve">компьютерных технологий и управления </w:t>
            </w:r>
          </w:p>
          <w:p w14:paraId="78BAE508" w14:textId="77777777" w:rsidR="00541D55" w:rsidRDefault="00541D55" w:rsidP="000B3215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t>Факультет программная инженерия</w:t>
            </w:r>
          </w:p>
          <w:p w14:paraId="34F150A1" w14:textId="77777777" w:rsidR="00541D55" w:rsidRDefault="00541D55" w:rsidP="007C705D"/>
        </w:tc>
      </w:tr>
      <w:tr w:rsidR="000B3215" w14:paraId="4C27169F" w14:textId="77777777" w:rsidTr="0065297C">
        <w:trPr>
          <w:trHeight w:val="1108"/>
        </w:trPr>
        <w:tc>
          <w:tcPr>
            <w:tcW w:w="9345" w:type="dxa"/>
            <w:gridSpan w:val="2"/>
          </w:tcPr>
          <w:p w14:paraId="5BA82728" w14:textId="77777777" w:rsidR="000B3215" w:rsidRDefault="000B3215" w:rsidP="000B3215">
            <w:pPr>
              <w:pStyle w:val="a4"/>
              <w:shd w:val="clear" w:color="auto" w:fill="FFFFFF"/>
              <w:spacing w:before="0" w:beforeAutospacing="0" w:after="0" w:afterAutospacing="0" w:line="276" w:lineRule="auto"/>
              <w:jc w:val="center"/>
            </w:pPr>
            <w:r w:rsidRPr="00310AE1">
              <w:t xml:space="preserve">Дисциплина: </w:t>
            </w:r>
          </w:p>
          <w:p w14:paraId="5CF30551" w14:textId="0E6F97D5" w:rsidR="000B3215" w:rsidRPr="00310AE1" w:rsidRDefault="000B3215" w:rsidP="000B3215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 w:rsidRPr="00310AE1">
              <w:t>«</w:t>
            </w:r>
            <w:r w:rsidR="009F2CB0">
              <w:fldChar w:fldCharType="begin">
                <w:ffData>
                  <w:name w:val="Дисциплина"/>
                  <w:enabled/>
                  <w:calcOnExit w:val="0"/>
                  <w:ddList>
                    <w:listEntry w:val="ПРОГРАММИРОВАНИЕ"/>
                    <w:listEntry w:val="ИНФОРМАТИКА"/>
                    <w:listEntry w:val="ОСНОВЫ ПРОФЕССИОНАЛЬНОЙ ДЕЯТЕЛЬНОСТИ"/>
                  </w:ddList>
                </w:ffData>
              </w:fldChar>
            </w:r>
            <w:bookmarkStart w:id="0" w:name="Дисциплина"/>
            <w:r w:rsidR="009F2CB0">
              <w:instrText xml:space="preserve"> FORMDROPDOWN </w:instrText>
            </w:r>
            <w:r w:rsidR="002A3709">
              <w:fldChar w:fldCharType="separate"/>
            </w:r>
            <w:r w:rsidR="009F2CB0">
              <w:fldChar w:fldCharType="end"/>
            </w:r>
            <w:bookmarkEnd w:id="0"/>
            <w:r w:rsidRPr="00310AE1">
              <w:t>»</w:t>
            </w:r>
          </w:p>
          <w:p w14:paraId="721FE1D1" w14:textId="77777777" w:rsidR="000B3215" w:rsidRDefault="000B3215"/>
        </w:tc>
      </w:tr>
      <w:tr w:rsidR="000B3215" w14:paraId="04A50C71" w14:textId="77777777" w:rsidTr="0065297C">
        <w:trPr>
          <w:trHeight w:val="5093"/>
        </w:trPr>
        <w:tc>
          <w:tcPr>
            <w:tcW w:w="9345" w:type="dxa"/>
            <w:gridSpan w:val="2"/>
          </w:tcPr>
          <w:p w14:paraId="129BA9CE" w14:textId="77777777" w:rsidR="000B3215" w:rsidRPr="00310AE1" w:rsidRDefault="000B3215" w:rsidP="000B3215">
            <w:pPr>
              <w:pStyle w:val="a4"/>
              <w:shd w:val="clear" w:color="auto" w:fill="FFFFFF"/>
              <w:spacing w:before="0" w:beforeAutospacing="0" w:after="0" w:afterAutospacing="0" w:line="276" w:lineRule="auto"/>
              <w:jc w:val="center"/>
            </w:pPr>
            <w:r w:rsidRPr="00310AE1">
              <w:rPr>
                <w:rFonts w:ascii="Times New Roman,Bold" w:hAnsi="Times New Roman,Bold"/>
              </w:rPr>
              <w:t xml:space="preserve">ОТЧЕТ ПО ЛАБОРАТОРНОЙ РАБОТЕ </w:t>
            </w:r>
            <w:r>
              <w:rPr>
                <w:rFonts w:ascii="Times New Roman,Bold" w:hAnsi="Times New Roman,Bold"/>
              </w:rPr>
              <w:t>№</w:t>
            </w:r>
            <w:r w:rsidRPr="00310AE1">
              <w:rPr>
                <w:rFonts w:ascii="Times New Roman,Bold" w:hAnsi="Times New Roman,Bold"/>
              </w:rPr>
              <w:t xml:space="preserve"> </w:t>
            </w:r>
            <w:r w:rsidR="002A49B9">
              <w:rPr>
                <w:rFonts w:ascii="Times New Roman,Bold" w:hAnsi="Times New Roman,Bold"/>
              </w:rPr>
              <w:t>2</w:t>
            </w:r>
          </w:p>
          <w:p w14:paraId="130B0D6A" w14:textId="206FC790" w:rsidR="000B3215" w:rsidRPr="002A3709" w:rsidRDefault="000B3215" w:rsidP="000B3215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t xml:space="preserve">Вариант № </w:t>
            </w:r>
            <w:r w:rsidR="009F2CB0" w:rsidRPr="002A3709">
              <w:t>101143</w:t>
            </w:r>
          </w:p>
          <w:p w14:paraId="2A0E60D1" w14:textId="77777777" w:rsidR="000B3215" w:rsidRDefault="000B3215"/>
        </w:tc>
      </w:tr>
      <w:tr w:rsidR="001C3845" w14:paraId="13A8B4CB" w14:textId="77777777" w:rsidTr="0065297C">
        <w:trPr>
          <w:trHeight w:val="2564"/>
        </w:trPr>
        <w:tc>
          <w:tcPr>
            <w:tcW w:w="4673" w:type="dxa"/>
          </w:tcPr>
          <w:p w14:paraId="4ADB0EB6" w14:textId="77777777" w:rsidR="001C3845" w:rsidRDefault="001C3845"/>
        </w:tc>
        <w:tc>
          <w:tcPr>
            <w:tcW w:w="4672" w:type="dxa"/>
          </w:tcPr>
          <w:p w14:paraId="50D036C8" w14:textId="357EAAB8" w:rsidR="001C3845" w:rsidRDefault="001C3845" w:rsidP="001C3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,Bold" w:hAnsi="Times New Roman,Bol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1A135B" wp14:editId="77653C7B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165735</wp:posOffset>
                      </wp:positionV>
                      <wp:extent cx="1911350" cy="0"/>
                      <wp:effectExtent l="0" t="0" r="6350" b="1270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1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8519A" id="Прямая соединительная линия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13.05pt" to="212.3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0AE1">
              <w:rPr>
                <w:rFonts w:ascii="Times New Roman,Bold" w:hAnsi="Times New Roman,Bold"/>
              </w:rPr>
              <w:t>Выполнил</w:t>
            </w:r>
            <w:r w:rsidRPr="00B6190F">
              <w:rPr>
                <w:rFonts w:ascii="Times New Roman,Bold" w:hAnsi="Times New Roman,Bold"/>
              </w:rPr>
              <w:t>:</w:t>
            </w:r>
            <w:r>
              <w:rPr>
                <w:rFonts w:ascii="Times New Roman,Bold" w:hAnsi="Times New Roman,Bold"/>
              </w:rPr>
              <w:t xml:space="preserve"> </w:t>
            </w:r>
          </w:p>
          <w:p w14:paraId="5ED26840" w14:textId="2A4149FE" w:rsidR="001C3845" w:rsidRPr="001C3845" w:rsidRDefault="001C3845" w:rsidP="001C3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,Bold" w:hAnsi="Times New Roman,Bol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CE4442" wp14:editId="611D37F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170815</wp:posOffset>
                      </wp:positionV>
                      <wp:extent cx="2697480" cy="0"/>
                      <wp:effectExtent l="0" t="0" r="7620" b="1270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7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C29F7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3.45pt" to="212.3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8F65809" w14:textId="77777777" w:rsidR="001C3845" w:rsidRPr="0065297C" w:rsidRDefault="001C3845" w:rsidP="001C3845">
            <w:pPr>
              <w:spacing w:before="12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,Bold" w:hAnsi="Times New Roman,Bol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91471" wp14:editId="4691FA62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244519</wp:posOffset>
                      </wp:positionV>
                      <wp:extent cx="1988083" cy="0"/>
                      <wp:effectExtent l="0" t="0" r="6350" b="1270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0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B7C32" id="Прямая соединительная линия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19.25pt" to="212.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0AE1">
              <w:rPr>
                <w:rFonts w:ascii="Times New Roman,Bold" w:hAnsi="Times New Roman,Bold"/>
              </w:rPr>
              <w:t>Проверил</w:t>
            </w:r>
            <w:r w:rsidRPr="00B6190F">
              <w:rPr>
                <w:rFonts w:ascii="Times New Roman,Bold" w:hAnsi="Times New Roman,Bold"/>
              </w:rPr>
              <w:t>:</w:t>
            </w:r>
            <w:r>
              <w:rPr>
                <w:rFonts w:ascii="Times New Roman,Bold" w:hAnsi="Times New Roman,Bold"/>
                <w:noProof/>
              </w:rPr>
              <w:t xml:space="preserve"> </w:t>
            </w:r>
            <w:r w:rsidR="0065297C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2D9C239E" w14:textId="77777777" w:rsidR="001C3845" w:rsidRPr="001C3845" w:rsidRDefault="001C3845" w:rsidP="001C3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,Bold" w:hAnsi="Times New Roman,Bol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3F5871" wp14:editId="3E30D4E5">
                      <wp:simplePos x="0" y="0"/>
                      <wp:positionH relativeFrom="column">
                        <wp:posOffset>382</wp:posOffset>
                      </wp:positionH>
                      <wp:positionV relativeFrom="paragraph">
                        <wp:posOffset>179678</wp:posOffset>
                      </wp:positionV>
                      <wp:extent cx="2697480" cy="0"/>
                      <wp:effectExtent l="0" t="0" r="7620" b="1270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7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D073C" id="Прямая соединительная линия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4.15pt" to="212.4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A0F2FC6" w14:textId="77777777" w:rsidR="001C3845" w:rsidRDefault="001C3845" w:rsidP="001C3845">
            <w:pPr>
              <w:spacing w:before="120"/>
            </w:pPr>
            <w:r>
              <w:rPr>
                <w:rFonts w:ascii="Times New Roman,Bold" w:hAnsi="Times New Roman,Bol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6439F8" wp14:editId="0A10C4B3">
                      <wp:simplePos x="0" y="0"/>
                      <wp:positionH relativeFrom="column">
                        <wp:posOffset>1016306</wp:posOffset>
                      </wp:positionH>
                      <wp:positionV relativeFrom="paragraph">
                        <wp:posOffset>247637</wp:posOffset>
                      </wp:positionV>
                      <wp:extent cx="1680618" cy="0"/>
                      <wp:effectExtent l="0" t="0" r="8890" b="1270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06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4A5B5" id="Прямая соединительная линия 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9.5pt" to="212.3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0AE1">
              <w:rPr>
                <w:rFonts w:ascii="Times New Roman,Bold" w:hAnsi="Times New Roman,Bold"/>
                <w:color w:val="0C0C0C"/>
              </w:rPr>
              <w:t>Кол-во баллов</w:t>
            </w:r>
            <w:r w:rsidRPr="00B6190F">
              <w:rPr>
                <w:rFonts w:ascii="Times New Roman,Bold" w:hAnsi="Times New Roman,Bold"/>
                <w:color w:val="0C0C0C"/>
              </w:rPr>
              <w:t>:</w:t>
            </w:r>
            <w:r>
              <w:rPr>
                <w:rFonts w:ascii="Times New Roman,Bold" w:hAnsi="Times New Roman,Bold"/>
                <w:noProof/>
              </w:rPr>
              <w:t xml:space="preserve"> </w:t>
            </w:r>
          </w:p>
        </w:tc>
      </w:tr>
      <w:tr w:rsidR="000B3215" w14:paraId="67AE4B48" w14:textId="77777777" w:rsidTr="00E0547F">
        <w:trPr>
          <w:trHeight w:val="591"/>
        </w:trPr>
        <w:tc>
          <w:tcPr>
            <w:tcW w:w="9345" w:type="dxa"/>
            <w:gridSpan w:val="2"/>
          </w:tcPr>
          <w:p w14:paraId="4A2C9EDF" w14:textId="77777777" w:rsidR="000B3215" w:rsidRDefault="000B3215" w:rsidP="000B3215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 w:rsidRPr="00310AE1">
              <w:t>Санкт-Петербург</w:t>
            </w:r>
          </w:p>
          <w:p w14:paraId="2CD7A3A9" w14:textId="49346B4F" w:rsidR="000B3215" w:rsidRDefault="00B6190F" w:rsidP="000B3215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fldChar w:fldCharType="begin"/>
            </w:r>
            <w:r>
              <w:instrText xml:space="preserve"> DATE \@ "yyyy 'г'." \* MERGEFORMAT </w:instrText>
            </w:r>
            <w:r>
              <w:fldChar w:fldCharType="separate"/>
            </w:r>
            <w:r w:rsidR="002A3709">
              <w:rPr>
                <w:noProof/>
              </w:rPr>
              <w:t>2021 г.</w:t>
            </w:r>
            <w:r>
              <w:fldChar w:fldCharType="end"/>
            </w:r>
          </w:p>
        </w:tc>
      </w:tr>
    </w:tbl>
    <w:p w14:paraId="248AEE89" w14:textId="77777777" w:rsidR="00E0547F" w:rsidRDefault="00E0547F">
      <w:pPr>
        <w:rPr>
          <w:sz w:val="13"/>
          <w:szCs w:val="13"/>
        </w:rPr>
      </w:pPr>
    </w:p>
    <w:p w14:paraId="00EDCE66" w14:textId="77777777" w:rsidR="00E0547F" w:rsidRPr="00541D55" w:rsidRDefault="00E0547F" w:rsidP="00E0547F">
      <w:pPr>
        <w:spacing w:before="240" w:after="120"/>
        <w:rPr>
          <w:sz w:val="13"/>
          <w:szCs w:val="13"/>
        </w:rPr>
      </w:pPr>
      <w:r w:rsidRPr="00E0547F">
        <w:rPr>
          <w:rFonts w:ascii="Times" w:hAnsi="Times"/>
          <w:b/>
          <w:bCs/>
        </w:rPr>
        <w:lastRenderedPageBreak/>
        <w:t>Задание</w:t>
      </w:r>
      <w:r w:rsidRPr="00541D55">
        <w:rPr>
          <w:rFonts w:ascii="Times" w:hAnsi="Times"/>
          <w:b/>
          <w:bCs/>
        </w:rPr>
        <w:t>:</w:t>
      </w:r>
    </w:p>
    <w:p w14:paraId="5428E734" w14:textId="6BAB2F29" w:rsidR="009F2CB0" w:rsidRPr="009F2CB0" w:rsidRDefault="009F2CB0" w:rsidP="009F2CB0">
      <w:pPr>
        <w:pStyle w:val="a4"/>
        <w:numPr>
          <w:ilvl w:val="0"/>
          <w:numId w:val="3"/>
        </w:numPr>
      </w:pPr>
      <w:r w:rsidRPr="009F2CB0">
        <w:t>Создать класс</w:t>
      </w:r>
      <w:r>
        <w:t>ы</w:t>
      </w:r>
      <w:r w:rsidRPr="009F2CB0">
        <w:t xml:space="preserve"> покемонов для своего варианта. Класс</w:t>
      </w:r>
      <w:r>
        <w:t>ы</w:t>
      </w:r>
      <w:r w:rsidRPr="009F2CB0">
        <w:t xml:space="preserve"> долж</w:t>
      </w:r>
      <w:r>
        <w:t>ны</w:t>
      </w:r>
      <w:r w:rsidRPr="009F2CB0">
        <w:t xml:space="preserve"> наследоваться</w:t>
      </w:r>
      <w:r>
        <w:t xml:space="preserve"> в соответствии эволюции покемонов или</w:t>
      </w:r>
      <w:r w:rsidRPr="009F2CB0">
        <w:t xml:space="preserve"> от базового класса Pokemon</w:t>
      </w:r>
      <w:r>
        <w:t xml:space="preserve"> </w:t>
      </w:r>
      <w:r w:rsidRPr="009F2CB0">
        <w:t>. В конструктор</w:t>
      </w:r>
      <w:r>
        <w:t>е</w:t>
      </w:r>
      <w:r w:rsidRPr="009F2CB0">
        <w:t xml:space="preserve"> нужно задать типы покемон</w:t>
      </w:r>
      <w:r>
        <w:t>ов</w:t>
      </w:r>
      <w:r w:rsidRPr="009F2CB0">
        <w:t xml:space="preserve"> и </w:t>
      </w:r>
      <w:r>
        <w:t>их</w:t>
      </w:r>
      <w:r w:rsidRPr="009F2CB0">
        <w:t xml:space="preserve"> базовые характеристики. </w:t>
      </w:r>
    </w:p>
    <w:p w14:paraId="207AF830" w14:textId="448CA99B" w:rsidR="009F2CB0" w:rsidRPr="009F2CB0" w:rsidRDefault="009F2CB0" w:rsidP="009F2CB0">
      <w:pPr>
        <w:pStyle w:val="a4"/>
        <w:numPr>
          <w:ilvl w:val="0"/>
          <w:numId w:val="3"/>
        </w:numPr>
      </w:pPr>
      <w:r w:rsidRPr="009F2CB0">
        <w:t>Создать класс</w:t>
      </w:r>
      <w:r>
        <w:t>ы</w:t>
      </w:r>
      <w:r w:rsidRPr="009F2CB0">
        <w:t xml:space="preserve"> атак для своего варианта. Класс</w:t>
      </w:r>
      <w:r>
        <w:t>ы</w:t>
      </w:r>
      <w:r w:rsidRPr="009F2CB0">
        <w:t xml:space="preserve"> должен наследоваться от класс</w:t>
      </w:r>
      <w:r>
        <w:t>ов</w:t>
      </w:r>
      <w:r w:rsidRPr="009F2CB0">
        <w:t> PhysicalMove или SpecialMove</w:t>
      </w:r>
      <w:r>
        <w:t xml:space="preserve"> или </w:t>
      </w:r>
      <w:r w:rsidRPr="009F2CB0">
        <w:t>StatusMove. В конструкторе нужно будет задать тип атаки, ее силу и точность. После этого добавить атак</w:t>
      </w:r>
      <w:r>
        <w:t>и</w:t>
      </w:r>
      <w:r w:rsidRPr="009F2CB0">
        <w:t xml:space="preserve"> покемон</w:t>
      </w:r>
      <w:r>
        <w:t>ам</w:t>
      </w:r>
      <w:r w:rsidRPr="009F2CB0">
        <w:t xml:space="preserve"> и проверить </w:t>
      </w:r>
      <w:r>
        <w:t>их</w:t>
      </w:r>
      <w:r w:rsidRPr="009F2CB0">
        <w:t xml:space="preserve"> действие в сражении. </w:t>
      </w:r>
      <w:r>
        <w:t>П</w:t>
      </w:r>
      <w:r w:rsidRPr="009F2CB0">
        <w:t>ереопределить метод describe, чтобы выводилось нужное сообщение.</w:t>
      </w:r>
    </w:p>
    <w:p w14:paraId="15E721CE" w14:textId="77777777" w:rsidR="00725AEB" w:rsidRDefault="009F2CB0" w:rsidP="009F2CB0">
      <w:pPr>
        <w:pStyle w:val="a4"/>
        <w:numPr>
          <w:ilvl w:val="0"/>
          <w:numId w:val="3"/>
        </w:numPr>
      </w:pPr>
      <w:r>
        <w:t>Р</w:t>
      </w:r>
      <w:r w:rsidRPr="009F2CB0">
        <w:t>аспределить покемонов по командам, запустить сражение.</w:t>
      </w:r>
    </w:p>
    <w:p w14:paraId="1B1E23D8" w14:textId="2B5CD822" w:rsidR="00725AEB" w:rsidRDefault="00725AEB" w:rsidP="00EE2195">
      <w:pPr>
        <w:pStyle w:val="a4"/>
      </w:pPr>
      <w:r>
        <w:rPr>
          <w:noProof/>
        </w:rPr>
        <w:drawing>
          <wp:inline distT="0" distB="0" distL="0" distR="0" wp14:anchorId="5FB07375" wp14:editId="54DC8811">
            <wp:extent cx="5401339" cy="322175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01" cy="32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4304" w14:textId="23DC4FAB" w:rsidR="00EE2195" w:rsidRDefault="00725AEB" w:rsidP="00EE2195">
      <w:pPr>
        <w:pStyle w:val="a4"/>
      </w:pPr>
      <w:r>
        <w:rPr>
          <w:noProof/>
        </w:rPr>
        <w:drawing>
          <wp:inline distT="0" distB="0" distL="0" distR="0" wp14:anchorId="171A31E0" wp14:editId="58AF774E">
            <wp:extent cx="5472223" cy="326754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90" cy="32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1941" w14:textId="77777777" w:rsidR="00725AEB" w:rsidRPr="00366F4A" w:rsidRDefault="00725AEB" w:rsidP="00EE2195">
      <w:pPr>
        <w:pStyle w:val="a4"/>
        <w:rPr>
          <w:lang w:val="en-US"/>
        </w:rPr>
      </w:pPr>
    </w:p>
    <w:p w14:paraId="39DEC1E7" w14:textId="75B36568" w:rsidR="00E0547F" w:rsidRPr="00A10040" w:rsidRDefault="00A10040" w:rsidP="00E0547F">
      <w:pPr>
        <w:spacing w:before="240" w:after="120"/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</w:rPr>
        <w:lastRenderedPageBreak/>
        <w:t>Иерархия классов покемонов</w:t>
      </w:r>
      <w:r w:rsidR="00E0547F" w:rsidRPr="00E0547F">
        <w:rPr>
          <w:rFonts w:ascii="Times" w:hAnsi="Times"/>
          <w:b/>
          <w:bCs/>
        </w:rPr>
        <w:t>:</w:t>
      </w:r>
    </w:p>
    <w:p w14:paraId="5D567340" w14:textId="628AE4D1" w:rsidR="00A10040" w:rsidRPr="00A10040" w:rsidRDefault="00A10040" w:rsidP="009F2C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86DABC" wp14:editId="1FDB40E5">
            <wp:extent cx="4869711" cy="46594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18" cy="46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CFD6" w14:textId="1A18C91A" w:rsidR="00E0547F" w:rsidRDefault="00464E32" w:rsidP="00E0547F">
      <w:pPr>
        <w:spacing w:before="240" w:after="12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Исходный код</w:t>
      </w:r>
      <w:r w:rsidR="00E0547F" w:rsidRPr="00E0547F">
        <w:rPr>
          <w:rFonts w:ascii="Times" w:hAnsi="Times"/>
          <w:b/>
          <w:bCs/>
        </w:rPr>
        <w:t>:</w:t>
      </w:r>
    </w:p>
    <w:p w14:paraId="43E7A736" w14:textId="014CF1A8" w:rsidR="00A10040" w:rsidRPr="002A3709" w:rsidRDefault="00A10040" w:rsidP="00E0547F">
      <w:pPr>
        <w:spacing w:before="240" w:after="120"/>
        <w:rPr>
          <w:rFonts w:ascii="Times" w:hAnsi="Times"/>
          <w:b/>
          <w:bCs/>
        </w:rPr>
      </w:pPr>
      <w:r>
        <w:rPr>
          <w:rFonts w:ascii="Times" w:hAnsi="Times"/>
          <w:b/>
          <w:bCs/>
          <w:lang w:val="en-US"/>
        </w:rPr>
        <w:t>Git</w:t>
      </w:r>
      <w:r w:rsidRPr="002A3709">
        <w:rPr>
          <w:rFonts w:ascii="Times" w:hAnsi="Times"/>
          <w:b/>
          <w:bCs/>
        </w:rPr>
        <w:t xml:space="preserve">: </w:t>
      </w:r>
      <w:hyperlink r:id="rId9" w:history="1">
        <w:r w:rsidRPr="00586BBC">
          <w:rPr>
            <w:rStyle w:val="a8"/>
            <w:rFonts w:ascii="Times" w:hAnsi="Times"/>
            <w:b/>
            <w:bCs/>
            <w:lang w:val="en-US"/>
          </w:rPr>
          <w:t>https</w:t>
        </w:r>
        <w:r w:rsidRPr="002A3709">
          <w:rPr>
            <w:rStyle w:val="a8"/>
            <w:rFonts w:ascii="Times" w:hAnsi="Times"/>
            <w:b/>
            <w:bCs/>
          </w:rPr>
          <w:t>://</w:t>
        </w:r>
        <w:r w:rsidRPr="00586BBC">
          <w:rPr>
            <w:rStyle w:val="a8"/>
            <w:rFonts w:ascii="Times" w:hAnsi="Times"/>
            <w:b/>
            <w:bCs/>
            <w:lang w:val="en-US"/>
          </w:rPr>
          <w:t>github</w:t>
        </w:r>
        <w:r w:rsidRPr="002A3709">
          <w:rPr>
            <w:rStyle w:val="a8"/>
            <w:rFonts w:ascii="Times" w:hAnsi="Times"/>
            <w:b/>
            <w:bCs/>
          </w:rPr>
          <w:t>.</w:t>
        </w:r>
        <w:r w:rsidRPr="00586BBC">
          <w:rPr>
            <w:rStyle w:val="a8"/>
            <w:rFonts w:ascii="Times" w:hAnsi="Times"/>
            <w:b/>
            <w:bCs/>
            <w:lang w:val="en-US"/>
          </w:rPr>
          <w:t>com</w:t>
        </w:r>
        <w:r w:rsidRPr="002A3709">
          <w:rPr>
            <w:rStyle w:val="a8"/>
            <w:rFonts w:ascii="Times" w:hAnsi="Times"/>
            <w:b/>
            <w:bCs/>
          </w:rPr>
          <w:t>/</w:t>
        </w:r>
        <w:r w:rsidRPr="00586BBC">
          <w:rPr>
            <w:rStyle w:val="a8"/>
            <w:rFonts w:ascii="Times" w:hAnsi="Times"/>
            <w:b/>
            <w:bCs/>
            <w:lang w:val="en-US"/>
          </w:rPr>
          <w:t>klim</w:t>
        </w:r>
        <w:r w:rsidRPr="002A3709">
          <w:rPr>
            <w:rStyle w:val="a8"/>
            <w:rFonts w:ascii="Times" w:hAnsi="Times"/>
            <w:b/>
            <w:bCs/>
          </w:rPr>
          <w:t>405/</w:t>
        </w:r>
        <w:r w:rsidRPr="00586BBC">
          <w:rPr>
            <w:rStyle w:val="a8"/>
            <w:rFonts w:ascii="Times" w:hAnsi="Times"/>
            <w:b/>
            <w:bCs/>
            <w:lang w:val="en-US"/>
          </w:rPr>
          <w:t>Labs</w:t>
        </w:r>
        <w:r w:rsidRPr="002A3709">
          <w:rPr>
            <w:rStyle w:val="a8"/>
            <w:rFonts w:ascii="Times" w:hAnsi="Times"/>
            <w:b/>
            <w:bCs/>
          </w:rPr>
          <w:t>/</w:t>
        </w:r>
        <w:r w:rsidRPr="00586BBC">
          <w:rPr>
            <w:rStyle w:val="a8"/>
            <w:rFonts w:ascii="Times" w:hAnsi="Times"/>
            <w:b/>
            <w:bCs/>
            <w:lang w:val="en-US"/>
          </w:rPr>
          <w:t>tree</w:t>
        </w:r>
        <w:r w:rsidRPr="002A3709">
          <w:rPr>
            <w:rStyle w:val="a8"/>
            <w:rFonts w:ascii="Times" w:hAnsi="Times"/>
            <w:b/>
            <w:bCs/>
          </w:rPr>
          <w:t>/</w:t>
        </w:r>
        <w:r w:rsidRPr="00586BBC">
          <w:rPr>
            <w:rStyle w:val="a8"/>
            <w:rFonts w:ascii="Times" w:hAnsi="Times"/>
            <w:b/>
            <w:bCs/>
            <w:lang w:val="en-US"/>
          </w:rPr>
          <w:t>main</w:t>
        </w:r>
        <w:r w:rsidRPr="002A3709">
          <w:rPr>
            <w:rStyle w:val="a8"/>
            <w:rFonts w:ascii="Times" w:hAnsi="Times"/>
            <w:b/>
            <w:bCs/>
          </w:rPr>
          <w:t>/</w:t>
        </w:r>
        <w:r w:rsidRPr="00586BBC">
          <w:rPr>
            <w:rStyle w:val="a8"/>
            <w:rFonts w:ascii="Times" w:hAnsi="Times"/>
            <w:b/>
            <w:bCs/>
            <w:lang w:val="en-US"/>
          </w:rPr>
          <w:t>JavaLabs</w:t>
        </w:r>
        <w:r w:rsidRPr="002A3709">
          <w:rPr>
            <w:rStyle w:val="a8"/>
            <w:rFonts w:ascii="Times" w:hAnsi="Times"/>
            <w:b/>
            <w:bCs/>
          </w:rPr>
          <w:t>/</w:t>
        </w:r>
        <w:r w:rsidRPr="00586BBC">
          <w:rPr>
            <w:rStyle w:val="a8"/>
            <w:rFonts w:ascii="Times" w:hAnsi="Times"/>
            <w:b/>
            <w:bCs/>
            <w:lang w:val="en-US"/>
          </w:rPr>
          <w:t>LabTwo</w:t>
        </w:r>
      </w:hyperlink>
      <w:r w:rsidRPr="002A3709">
        <w:rPr>
          <w:rFonts w:ascii="Times" w:hAnsi="Times"/>
          <w:b/>
          <w:bCs/>
        </w:rPr>
        <w:t xml:space="preserve"> </w:t>
      </w:r>
    </w:p>
    <w:p w14:paraId="0C544AE1" w14:textId="2AA9BECF" w:rsidR="00366F4A" w:rsidRPr="00366F4A" w:rsidRDefault="00366F4A" w:rsidP="00E0547F">
      <w:pPr>
        <w:spacing w:before="240" w:after="120"/>
        <w:rPr>
          <w:rFonts w:ascii="Courier" w:hAnsi="Courier"/>
          <w:b/>
          <w:bCs/>
          <w:sz w:val="22"/>
          <w:szCs w:val="22"/>
          <w:lang w:val="en-US"/>
        </w:rPr>
      </w:pPr>
      <w:r w:rsidRPr="00366F4A">
        <w:rPr>
          <w:rFonts w:ascii="Courier" w:hAnsi="Courier"/>
          <w:b/>
          <w:bCs/>
          <w:sz w:val="22"/>
          <w:szCs w:val="22"/>
          <w:lang w:val="en-US"/>
        </w:rPr>
        <w:t>LabTwo.class</w:t>
      </w:r>
    </w:p>
    <w:p w14:paraId="599055CA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import ru.ifmo.se.pokemon.Battle;</w:t>
      </w:r>
    </w:p>
    <w:p w14:paraId="11380000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</w:p>
    <w:p w14:paraId="2C64BCC5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import pokemons.Aron;</w:t>
      </w:r>
    </w:p>
    <w:p w14:paraId="2FAA90F5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import pokemons.Druddigon;</w:t>
      </w:r>
    </w:p>
    <w:p w14:paraId="3D87D41B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import pokemons.Braviary;</w:t>
      </w:r>
    </w:p>
    <w:p w14:paraId="1EE0E621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import pokemons.Rufflet;</w:t>
      </w:r>
    </w:p>
    <w:p w14:paraId="34E93D0E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import pokemons.Lairon;</w:t>
      </w:r>
    </w:p>
    <w:p w14:paraId="72D81D59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import pokemons.Aggron;</w:t>
      </w:r>
    </w:p>
    <w:p w14:paraId="67EAC24F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</w:p>
    <w:p w14:paraId="342D4EF4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public class LabTwo {</w:t>
      </w:r>
    </w:p>
    <w:p w14:paraId="493AC2F4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// 101143</w:t>
      </w:r>
    </w:p>
    <w:p w14:paraId="6E55DC16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public static void main(String[] args) {</w:t>
      </w:r>
    </w:p>
    <w:p w14:paraId="6EE922D6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Battle b = new Battle();</w:t>
      </w:r>
    </w:p>
    <w:p w14:paraId="00EA6CD9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b.addAlly(new Druddigon("Druddigon", (int) (Math.random()*10)));</w:t>
      </w:r>
    </w:p>
    <w:p w14:paraId="3C5E731C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b.addAlly(new Aron("Aron", (int) (Math.random()*10)));</w:t>
      </w:r>
    </w:p>
    <w:p w14:paraId="0E72CE72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b.addAlly(new Braviary("Braviary", (int) (Math.random()*10)));</w:t>
      </w:r>
    </w:p>
    <w:p w14:paraId="65669F1D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b.addFoe(new Rufflet("Rufflet", (int) (Math.random()*10)));</w:t>
      </w:r>
    </w:p>
    <w:p w14:paraId="2CF3021D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b.addFoe(new Lairon("Lairon", (int) (Math.random()*10)));</w:t>
      </w:r>
    </w:p>
    <w:p w14:paraId="01A4DF91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b.addFoe(new Aggron("Aggron", (int) (Math.random()*10)));</w:t>
      </w:r>
    </w:p>
    <w:p w14:paraId="2D2166AA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 xml:space="preserve">        b.go();</w:t>
      </w:r>
    </w:p>
    <w:p w14:paraId="756C48F2" w14:textId="77777777" w:rsidR="00366F4A" w:rsidRPr="00366F4A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lastRenderedPageBreak/>
        <w:t xml:space="preserve">    }</w:t>
      </w:r>
    </w:p>
    <w:p w14:paraId="06018A0F" w14:textId="4E3602EB" w:rsidR="00E0547F" w:rsidRDefault="00366F4A" w:rsidP="00366F4A">
      <w:pPr>
        <w:rPr>
          <w:rFonts w:ascii="Courier" w:hAnsi="Courier" w:cs="Times New Roman"/>
          <w:sz w:val="22"/>
          <w:szCs w:val="22"/>
          <w:lang w:val="en-US"/>
        </w:rPr>
      </w:pPr>
      <w:r w:rsidRPr="00366F4A">
        <w:rPr>
          <w:rFonts w:ascii="Courier" w:hAnsi="Courier" w:cs="Times New Roman"/>
          <w:sz w:val="22"/>
          <w:szCs w:val="22"/>
          <w:lang w:val="en-US"/>
        </w:rPr>
        <w:t>}</w:t>
      </w:r>
    </w:p>
    <w:p w14:paraId="16945F3F" w14:textId="1AEF3BFE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moves/Confide.class</w:t>
      </w:r>
    </w:p>
    <w:p w14:paraId="172497B2" w14:textId="749BC2FD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71DC381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285FCB0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7DFD9AB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ru.ifmo.se.pokemon.StatusMove;</w:t>
      </w:r>
    </w:p>
    <w:p w14:paraId="05248AD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ru.ifmo.se.pokemon.Stat;</w:t>
      </w:r>
    </w:p>
    <w:p w14:paraId="65EFFED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310BE5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Confide extends StatusMove {</w:t>
      </w:r>
    </w:p>
    <w:p w14:paraId="74641FC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Confide() {</w:t>
      </w:r>
    </w:p>
    <w:p w14:paraId="4024B46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super(Type.NORMAL, 0.0D, 1.0D);</w:t>
      </w:r>
    </w:p>
    <w:p w14:paraId="5B2A488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02C82B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69E5D2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4468520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applyOppEffects(Pokemon p) {</w:t>
      </w:r>
    </w:p>
    <w:p w14:paraId="711F828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int currentStat = (int) p.getStat(Stat.SPECIAL_ATTACK);</w:t>
      </w:r>
    </w:p>
    <w:p w14:paraId="60DF406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(currentStat &gt; -6) {</w:t>
      </w:r>
    </w:p>
    <w:p w14:paraId="6FB73EE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p.setMod(Stat.SPECIAL_ATTACK, --currentStat);</w:t>
      </w:r>
    </w:p>
    <w:p w14:paraId="63F4412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2C74B2D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13FCA52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E5805C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71E3A4B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boolean checkAccuracy(Pokemon pokemon, Pokemon pokemon1) {</w:t>
      </w:r>
    </w:p>
    <w:p w14:paraId="453334D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true;</w:t>
      </w:r>
    </w:p>
    <w:p w14:paraId="587EB14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F650D0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2B26E0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02341F9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24ACD94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"</w:t>
      </w:r>
      <w:r w:rsidRPr="00A10040">
        <w:rPr>
          <w:rFonts w:ascii="Cambria" w:hAnsi="Cambria" w:cs="Cambria"/>
          <w:sz w:val="22"/>
          <w:szCs w:val="22"/>
          <w:lang w:val="en-US"/>
        </w:rPr>
        <w:t>использует</w:t>
      </w:r>
      <w:r w:rsidRPr="00A10040">
        <w:rPr>
          <w:rFonts w:ascii="Courier" w:hAnsi="Courier" w:cs="Times New Roman"/>
          <w:sz w:val="22"/>
          <w:szCs w:val="22"/>
          <w:lang w:val="en-US"/>
        </w:rPr>
        <w:t xml:space="preserve"> Confide";</w:t>
      </w:r>
    </w:p>
    <w:p w14:paraId="1617F7C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91AD854" w14:textId="30883666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17F5DD43" w14:textId="4CA6F7AC" w:rsidR="00A10040" w:rsidRPr="002A3709" w:rsidRDefault="00A10040" w:rsidP="00366F4A">
      <w:pPr>
        <w:rPr>
          <w:rFonts w:ascii="Courier" w:hAnsi="Courier" w:cs="Times New Roman"/>
          <w:sz w:val="22"/>
          <w:szCs w:val="22"/>
          <w:lang w:val="en-US"/>
        </w:rPr>
      </w:pPr>
    </w:p>
    <w:p w14:paraId="3C785734" w14:textId="47CE5519" w:rsidR="00A10040" w:rsidRPr="00A10040" w:rsidRDefault="00A10040" w:rsidP="00366F4A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moves/CrossPoison.class</w:t>
      </w:r>
    </w:p>
    <w:p w14:paraId="61CE774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48C24FF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ru.ifmo.se.pokemon.PhysicalMove;</w:t>
      </w:r>
    </w:p>
    <w:p w14:paraId="6182453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5DA544D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284DBB8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ru.ifmo.se.pokemon.Effect;</w:t>
      </w:r>
    </w:p>
    <w:p w14:paraId="491EF27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348BEA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CrossPoison extends PhysicalMove {</w:t>
      </w:r>
    </w:p>
    <w:p w14:paraId="58C8184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CrossPoison() {</w:t>
      </w:r>
    </w:p>
    <w:p w14:paraId="0F58AB1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super(Type.POISON, 70.0D, 1.0D);</w:t>
      </w:r>
    </w:p>
    <w:p w14:paraId="57A98EB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1ED5D7A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CBE15B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7353688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applyOppEffects(Pokemon p) {</w:t>
      </w:r>
    </w:p>
    <w:p w14:paraId="61DE614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(Math.random() &lt;= 0.1 &amp;&amp; !(p.hasType(Type.STEEL) || p.hasType(Type.POISON))) {</w:t>
      </w:r>
    </w:p>
    <w:p w14:paraId="2B46D76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Effect.poison(p);</w:t>
      </w:r>
    </w:p>
    <w:p w14:paraId="57C278D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5AA3861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4E5BBEA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0ACE8A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7466110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double calcCriticalHit(Pokemon att, Pokemon def) {</w:t>
      </w:r>
    </w:p>
    <w:p w14:paraId="0AA91D6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(Math.random() &lt; 0.125) {</w:t>
      </w:r>
    </w:p>
    <w:p w14:paraId="14D8DD3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return 2.0D;</w:t>
      </w:r>
    </w:p>
    <w:p w14:paraId="5EAC668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 else {</w:t>
      </w:r>
    </w:p>
    <w:p w14:paraId="16E6C63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lastRenderedPageBreak/>
        <w:t xml:space="preserve">            return 1.0D;</w:t>
      </w:r>
    </w:p>
    <w:p w14:paraId="2E4F6FD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388283F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20D740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929B79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3075F84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38C27809" w14:textId="77777777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</w:t>
      </w:r>
      <w:r w:rsidRPr="002A3709">
        <w:rPr>
          <w:rFonts w:ascii="Courier" w:hAnsi="Courier" w:cs="Times New Roman"/>
          <w:sz w:val="22"/>
          <w:szCs w:val="22"/>
          <w:lang w:val="en-US"/>
        </w:rPr>
        <w:t>return "</w:t>
      </w:r>
      <w:r w:rsidRPr="00A10040">
        <w:rPr>
          <w:rFonts w:ascii="Cambria" w:hAnsi="Cambria" w:cs="Cambria"/>
          <w:sz w:val="22"/>
          <w:szCs w:val="22"/>
        </w:rPr>
        <w:t>использует</w:t>
      </w:r>
      <w:r w:rsidRPr="002A3709">
        <w:rPr>
          <w:rFonts w:ascii="Courier" w:hAnsi="Courier" w:cs="Times New Roman"/>
          <w:sz w:val="22"/>
          <w:szCs w:val="22"/>
          <w:lang w:val="en-US"/>
        </w:rPr>
        <w:t xml:space="preserve"> Cross Poison";</w:t>
      </w:r>
    </w:p>
    <w:p w14:paraId="1783CC9C" w14:textId="77777777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2A3709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4FA2F967" w14:textId="51A373C7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2A3709">
        <w:rPr>
          <w:rFonts w:ascii="Courier" w:hAnsi="Courier" w:cs="Times New Roman"/>
          <w:sz w:val="22"/>
          <w:szCs w:val="22"/>
          <w:lang w:val="en-US"/>
        </w:rPr>
        <w:t>}</w:t>
      </w:r>
    </w:p>
    <w:p w14:paraId="069D6F04" w14:textId="60B89822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4B14C96" w14:textId="40D3D01D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8E3B62A" w14:textId="574787E5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moves/DoubleTeam.class</w:t>
      </w:r>
    </w:p>
    <w:p w14:paraId="4016CC2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45A1C0A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6968255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ru.ifmo.se.pokemon.Stat;</w:t>
      </w:r>
    </w:p>
    <w:p w14:paraId="5B6CC18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ru.ifmo.se.pokemon.StatusMove;</w:t>
      </w:r>
    </w:p>
    <w:p w14:paraId="764888B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57B0E0C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7AC943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DoubleTeam extends StatusMove {</w:t>
      </w:r>
    </w:p>
    <w:p w14:paraId="72BE5B2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DoubleTeam() {</w:t>
      </w:r>
    </w:p>
    <w:p w14:paraId="0BBC570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super(Type.NORMAL, 0.0D, 1.0D);</w:t>
      </w:r>
    </w:p>
    <w:p w14:paraId="5362F89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16E68A6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559307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69A5404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applySelfEffects(Pokemon p) {</w:t>
      </w:r>
    </w:p>
    <w:p w14:paraId="039F2DE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int currentStat = (int) p.getStat(Stat.EVASION);</w:t>
      </w:r>
    </w:p>
    <w:p w14:paraId="0CB1799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(currentStat &lt; 6) {</w:t>
      </w:r>
    </w:p>
    <w:p w14:paraId="0F91B0C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p.setMod(Stat.EVASION, ++currentStat);</w:t>
      </w:r>
    </w:p>
    <w:p w14:paraId="63379AD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673CB83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1F74356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83284D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551E272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boolean checkAccuracy(Pokemon pokemon, Pokemon pokemon1) {</w:t>
      </w:r>
    </w:p>
    <w:p w14:paraId="00D2071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true;</w:t>
      </w:r>
    </w:p>
    <w:p w14:paraId="146624F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2DA3FE8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7676EC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2610695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5EA62FE5" w14:textId="77777777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</w:t>
      </w:r>
      <w:r w:rsidRPr="002A3709">
        <w:rPr>
          <w:rFonts w:ascii="Courier" w:hAnsi="Courier" w:cs="Times New Roman"/>
          <w:sz w:val="22"/>
          <w:szCs w:val="22"/>
          <w:lang w:val="en-US"/>
        </w:rPr>
        <w:t>return "</w:t>
      </w:r>
      <w:r w:rsidRPr="00A10040">
        <w:rPr>
          <w:rFonts w:ascii="Cambria" w:hAnsi="Cambria" w:cs="Cambria"/>
          <w:sz w:val="22"/>
          <w:szCs w:val="22"/>
        </w:rPr>
        <w:t>использует</w:t>
      </w:r>
      <w:r w:rsidRPr="002A3709">
        <w:rPr>
          <w:rFonts w:ascii="Courier" w:hAnsi="Courier" w:cs="Times New Roman"/>
          <w:sz w:val="22"/>
          <w:szCs w:val="22"/>
          <w:lang w:val="en-US"/>
        </w:rPr>
        <w:t xml:space="preserve"> Double Team";</w:t>
      </w:r>
    </w:p>
    <w:p w14:paraId="28883AFF" w14:textId="77777777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2A3709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35F39E12" w14:textId="6E353ECB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2A3709">
        <w:rPr>
          <w:rFonts w:ascii="Courier" w:hAnsi="Courier" w:cs="Times New Roman"/>
          <w:sz w:val="22"/>
          <w:szCs w:val="22"/>
          <w:lang w:val="en-US"/>
        </w:rPr>
        <w:t>}</w:t>
      </w:r>
    </w:p>
    <w:p w14:paraId="0BB6F373" w14:textId="04A64671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9E91159" w14:textId="7D4B7B4A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3C5BEBE" w14:textId="64335869" w:rsidR="00A10040" w:rsidRPr="002A3709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004CEE3" w14:textId="7281EC4F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2A3709">
        <w:rPr>
          <w:lang w:val="en-US"/>
        </w:rPr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Facade.class</w:t>
      </w:r>
    </w:p>
    <w:p w14:paraId="57320C8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3616A66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ru.ifmo.se.pokemon.PhysicalMove;</w:t>
      </w:r>
    </w:p>
    <w:p w14:paraId="1DFB7D3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53FF63B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ru.ifmo.se.pokemon.Status;</w:t>
      </w:r>
    </w:p>
    <w:p w14:paraId="07A27C2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7F813E2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C3B410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Facade extends PhysicalMove {</w:t>
      </w:r>
    </w:p>
    <w:p w14:paraId="283A8CF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Facade() {</w:t>
      </w:r>
    </w:p>
    <w:p w14:paraId="693F07B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super(Type.NORMAL, 70.0D, 1.0D);</w:t>
      </w:r>
    </w:p>
    <w:p w14:paraId="321800D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5DE4767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0A1AEF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75C102C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double calcBaseDamage(Pokemon att, Pokemon def) {</w:t>
      </w:r>
    </w:p>
    <w:p w14:paraId="0893909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lastRenderedPageBreak/>
        <w:t xml:space="preserve">        Status status = def.getCondition();</w:t>
      </w:r>
    </w:p>
    <w:p w14:paraId="201EA8A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(status == Status.BURN || status == Status.POISON || status == Status.PARALYZE) {</w:t>
      </w:r>
    </w:p>
    <w:p w14:paraId="5339DB0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return super.calcBaseDamage(att, def) * 2;</w:t>
      </w:r>
    </w:p>
    <w:p w14:paraId="6D95524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 else {</w:t>
      </w:r>
    </w:p>
    <w:p w14:paraId="1482050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return super.calcBaseDamage(att, def);</w:t>
      </w:r>
    </w:p>
    <w:p w14:paraId="5B0776A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485F6C0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FBF814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0CFB15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7AD294E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7BA6E39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"</w:t>
      </w:r>
      <w:r w:rsidRPr="00A10040">
        <w:rPr>
          <w:rFonts w:ascii="Cambria" w:hAnsi="Cambria" w:cs="Cambria"/>
          <w:sz w:val="22"/>
          <w:szCs w:val="22"/>
        </w:rPr>
        <w:t>использует</w:t>
      </w:r>
      <w:r w:rsidRPr="00A10040">
        <w:rPr>
          <w:rFonts w:ascii="Courier" w:hAnsi="Courier" w:cs="Times New Roman"/>
          <w:sz w:val="22"/>
          <w:szCs w:val="22"/>
          <w:lang w:val="en-US"/>
        </w:rPr>
        <w:t xml:space="preserve"> Facade";</w:t>
      </w:r>
    </w:p>
    <w:p w14:paraId="4C750B8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20D3A8BC" w14:textId="7D537C45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06D360B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5B86629" w14:textId="3BE4A8BE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2A3709">
        <w:rPr>
          <w:lang w:val="en-US"/>
        </w:rPr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Flamethrower.class</w:t>
      </w:r>
    </w:p>
    <w:p w14:paraId="5AA32E2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412EA34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ru.ifmo.se.pokemon.Effect;</w:t>
      </w:r>
    </w:p>
    <w:p w14:paraId="353AA01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251CDFF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ru.ifmo.se.pokemon.SpecialMove;</w:t>
      </w:r>
    </w:p>
    <w:p w14:paraId="5FC8A40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2F497B3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10871D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Flamethrower extends SpecialMove {</w:t>
      </w:r>
    </w:p>
    <w:p w14:paraId="2C048A9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Flamethrower() {</w:t>
      </w:r>
    </w:p>
    <w:p w14:paraId="4546A1B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super(Type.FIRE, 90.0D, 1.0D);</w:t>
      </w:r>
    </w:p>
    <w:p w14:paraId="41B7E7C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474319B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43DDD8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applyOppEffects(Pokemon p) {</w:t>
      </w:r>
    </w:p>
    <w:p w14:paraId="0467E39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(!p.hasType(Type.FIRE) &amp;&amp; Math.random() &lt;= 0.1) {</w:t>
      </w:r>
    </w:p>
    <w:p w14:paraId="20934BE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Effect.burn(p);</w:t>
      </w:r>
    </w:p>
    <w:p w14:paraId="4DD3EFA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569CBFF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3EB30B41" w14:textId="433F274A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68D31A25" w14:textId="4680EC31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AF1DF7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E33F20E" w14:textId="5C228F06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2A3709">
        <w:rPr>
          <w:lang w:val="en-US"/>
        </w:rPr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Harden.class</w:t>
      </w:r>
    </w:p>
    <w:p w14:paraId="347766F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63B507D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32FB7AB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ru.ifmo.se.pokemon.Stat;</w:t>
      </w:r>
    </w:p>
    <w:p w14:paraId="74A042C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432ECD3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ru.ifmo.se.pokemon.StatusMove;</w:t>
      </w:r>
    </w:p>
    <w:p w14:paraId="7584B49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F10E25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Harden extends StatusMove {</w:t>
      </w:r>
    </w:p>
    <w:p w14:paraId="45C8FE0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Harden() {</w:t>
      </w:r>
    </w:p>
    <w:p w14:paraId="4AC5155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super(Type.NORMAL, 0.0D, 1.0D);</w:t>
      </w:r>
    </w:p>
    <w:p w14:paraId="05D0DEE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39035EF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15FF66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697D069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applySelfEffects(Pokemon p) {</w:t>
      </w:r>
    </w:p>
    <w:p w14:paraId="7C71BC2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int currentStat = (int) p.getStat(Stat.DEFENSE);</w:t>
      </w:r>
    </w:p>
    <w:p w14:paraId="324BBE9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(currentStat &lt; 6) {</w:t>
      </w:r>
    </w:p>
    <w:p w14:paraId="1EDC91E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p.setMod(Stat.DEFENSE, ++currentStat);</w:t>
      </w:r>
    </w:p>
    <w:p w14:paraId="0ED566D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2BD61FF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5096125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84B516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6C7DB6A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boolean checkAccuracy(Pokemon pokemon, Pokemon pokemon1) {</w:t>
      </w:r>
    </w:p>
    <w:p w14:paraId="2DD5ECC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true;</w:t>
      </w:r>
    </w:p>
    <w:p w14:paraId="02E977B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lastRenderedPageBreak/>
        <w:t xml:space="preserve">    }</w:t>
      </w:r>
    </w:p>
    <w:p w14:paraId="51A2971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658C72D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581E157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1529758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"</w:t>
      </w:r>
      <w:r w:rsidRPr="00A10040">
        <w:rPr>
          <w:rFonts w:ascii="Cambria" w:hAnsi="Cambria" w:cs="Cambria"/>
          <w:sz w:val="22"/>
          <w:szCs w:val="22"/>
          <w:lang w:val="en-US"/>
        </w:rPr>
        <w:t>использует</w:t>
      </w:r>
      <w:r w:rsidRPr="00A10040">
        <w:rPr>
          <w:rFonts w:ascii="Courier" w:hAnsi="Courier" w:cs="Times New Roman"/>
          <w:sz w:val="22"/>
          <w:szCs w:val="22"/>
          <w:lang w:val="en-US"/>
        </w:rPr>
        <w:t xml:space="preserve"> Harden";</w:t>
      </w:r>
    </w:p>
    <w:p w14:paraId="728DAD7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6B0276B9" w14:textId="10D6FC7C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22A0E409" w14:textId="1158EF96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BEBF77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9DA0803" w14:textId="22FDDB23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IceFang.class</w:t>
      </w:r>
    </w:p>
    <w:p w14:paraId="5B70CA2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1108188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ru.ifmo.se.pokemon.Effect;</w:t>
      </w:r>
    </w:p>
    <w:p w14:paraId="7EA0DAA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7BF08DE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567FFBE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ru.ifmo.se.pokemon.PhysicalMove;</w:t>
      </w:r>
    </w:p>
    <w:p w14:paraId="06EECC6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224EB0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IceFang extends PhysicalMove {</w:t>
      </w:r>
    </w:p>
    <w:p w14:paraId="2D585FC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IceFang() {</w:t>
      </w:r>
    </w:p>
    <w:p w14:paraId="32601E8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super(Type.ICE, 65.0D, 0.95D);</w:t>
      </w:r>
    </w:p>
    <w:p w14:paraId="2C7FFFD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4586393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94EAF1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6AA05F6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applyOppEffects(Pokemon p) {</w:t>
      </w:r>
    </w:p>
    <w:p w14:paraId="2578959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(Math.random() &lt;= 0.1) {</w:t>
      </w:r>
    </w:p>
    <w:p w14:paraId="1E0E700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Effect.flinch(p);</w:t>
      </w:r>
    </w:p>
    <w:p w14:paraId="2AEDB28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7BE614D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(Math.random() &lt;= 0.1) {</w:t>
      </w:r>
    </w:p>
    <w:p w14:paraId="44BB7B3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Effect.freeze(p);</w:t>
      </w:r>
    </w:p>
    <w:p w14:paraId="6772BC7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37B589C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4A749CD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6B1F1B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2393053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5A3C2C6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"</w:t>
      </w:r>
      <w:r w:rsidRPr="00A10040">
        <w:rPr>
          <w:rFonts w:ascii="Cambria" w:hAnsi="Cambria" w:cs="Cambria"/>
          <w:sz w:val="22"/>
          <w:szCs w:val="22"/>
          <w:lang w:val="en-US"/>
        </w:rPr>
        <w:t>использует</w:t>
      </w:r>
      <w:r w:rsidRPr="00A10040">
        <w:rPr>
          <w:rFonts w:ascii="Courier" w:hAnsi="Courier" w:cs="Times New Roman"/>
          <w:sz w:val="22"/>
          <w:szCs w:val="22"/>
          <w:lang w:val="en-US"/>
        </w:rPr>
        <w:t xml:space="preserve"> Ice Fang";</w:t>
      </w:r>
    </w:p>
    <w:p w14:paraId="51805D4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64D1E43C" w14:textId="43356E99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73E0B6F9" w14:textId="0ED87508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10E701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C72178F" w14:textId="2E71D582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Overheat.class</w:t>
      </w:r>
    </w:p>
    <w:p w14:paraId="5ECD6C9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09CB4D8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5768D1E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ru.ifmo.se.pokemon.Stat;</w:t>
      </w:r>
    </w:p>
    <w:p w14:paraId="6B49AA2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0411006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ru.ifmo.se.pokemon.SpecialMove;</w:t>
      </w:r>
    </w:p>
    <w:p w14:paraId="1B48E9F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743DF2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Overheat extends SpecialMove {</w:t>
      </w:r>
    </w:p>
    <w:p w14:paraId="61D4A6C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Overheat() {</w:t>
      </w:r>
    </w:p>
    <w:p w14:paraId="360EB7F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super(Type.FIRE, 130.0D, 0.9D);</w:t>
      </w:r>
    </w:p>
    <w:p w14:paraId="6DB48E3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42C0CE1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9B00B5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void applyOppEffects(Pokemon p) {</w:t>
      </w:r>
    </w:p>
    <w:p w14:paraId="71B1175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int currentStat = (int) p.getStat(Stat.SPECIAL_ATTACK);</w:t>
      </w:r>
    </w:p>
    <w:p w14:paraId="31DA8C0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(currentStat &gt;= -4) {</w:t>
      </w:r>
    </w:p>
    <w:p w14:paraId="283AAD6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p.setMod(Stat.SPECIAL_ATTACK, currentStat-2);</w:t>
      </w:r>
    </w:p>
    <w:p w14:paraId="6E1B1F7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 else if (currentStat == -5) {</w:t>
      </w:r>
    </w:p>
    <w:p w14:paraId="2193B47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p.setMod(Stat.SPECIAL_ATTACK, --currentStat);</w:t>
      </w:r>
    </w:p>
    <w:p w14:paraId="3A7DDED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09D9BF4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18B1DD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103C8C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lastRenderedPageBreak/>
        <w:t xml:space="preserve">    @Override</w:t>
      </w:r>
    </w:p>
    <w:p w14:paraId="193A125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63DEAB0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"</w:t>
      </w:r>
      <w:r w:rsidRPr="00A10040">
        <w:rPr>
          <w:rFonts w:ascii="Cambria" w:hAnsi="Cambria" w:cs="Cambria"/>
          <w:sz w:val="22"/>
          <w:szCs w:val="22"/>
          <w:lang w:val="en-US"/>
        </w:rPr>
        <w:t>использует</w:t>
      </w:r>
      <w:r w:rsidRPr="00A10040">
        <w:rPr>
          <w:rFonts w:ascii="Courier" w:hAnsi="Courier" w:cs="Times New Roman"/>
          <w:sz w:val="22"/>
          <w:szCs w:val="22"/>
          <w:lang w:val="en-US"/>
        </w:rPr>
        <w:t xml:space="preserve"> Overheat";</w:t>
      </w:r>
    </w:p>
    <w:p w14:paraId="705455C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6BDBE9D7" w14:textId="60189AA4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2AF16B2F" w14:textId="0AA9A93E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9CE67B9" w14:textId="77777777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00C767C" w14:textId="39D2A5B6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Rest.class</w:t>
      </w:r>
    </w:p>
    <w:p w14:paraId="386AC64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7345344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ru.ifmo.se.pokemon.*;</w:t>
      </w:r>
    </w:p>
    <w:p w14:paraId="40F2B71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A66FBF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Rest extends StatusMove {</w:t>
      </w:r>
    </w:p>
    <w:p w14:paraId="1BDC3FC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Rest() {</w:t>
      </w:r>
    </w:p>
    <w:p w14:paraId="6B88102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super(Type.PSYCHIC, 0.0D, 1.0D);</w:t>
      </w:r>
    </w:p>
    <w:p w14:paraId="5DE0BE5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11F2504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7FF146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2FBF88D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applySelfEffects(Pokemon p) {</w:t>
      </w:r>
    </w:p>
    <w:p w14:paraId="61F27C5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Effect e = new Effect().chance(0.0D).turns(2);</w:t>
      </w:r>
    </w:p>
    <w:p w14:paraId="2E9A2C8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p.setMod(Stat.HP, (int) (p.getHP() - p.getStat(Stat.HP)));</w:t>
      </w:r>
    </w:p>
    <w:p w14:paraId="6BAB96C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p.addEffect(e);</w:t>
      </w:r>
    </w:p>
    <w:p w14:paraId="30C438A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72BED30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DB1DA3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4B0DCF7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boolean checkAccuracy(Pokemon pokemon, Pokemon pokemon1) {</w:t>
      </w:r>
    </w:p>
    <w:p w14:paraId="6BDDE83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true;</w:t>
      </w:r>
    </w:p>
    <w:p w14:paraId="3B2379B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5B00A68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300CB4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10842F6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3A1B418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"</w:t>
      </w:r>
      <w:r w:rsidRPr="00A10040">
        <w:rPr>
          <w:rFonts w:ascii="Cambria" w:hAnsi="Cambria" w:cs="Cambria"/>
          <w:sz w:val="22"/>
          <w:szCs w:val="22"/>
          <w:lang w:val="en-US"/>
        </w:rPr>
        <w:t>использует</w:t>
      </w:r>
      <w:r w:rsidRPr="00A10040">
        <w:rPr>
          <w:rFonts w:ascii="Courier" w:hAnsi="Courier" w:cs="Times New Roman"/>
          <w:sz w:val="22"/>
          <w:szCs w:val="22"/>
          <w:lang w:val="en-US"/>
        </w:rPr>
        <w:t xml:space="preserve"> Rest";</w:t>
      </w:r>
    </w:p>
    <w:p w14:paraId="42ACEFD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5453AC9A" w14:textId="61C3C080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2DBCD7ED" w14:textId="40B46861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64151D70" w14:textId="77777777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92A314F" w14:textId="37960AC1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A10040">
        <w:rPr>
          <w:lang w:val="en-US"/>
        </w:rPr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Screech.class</w:t>
      </w:r>
    </w:p>
    <w:p w14:paraId="6005467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456D2C4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084892F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ru.ifmo.se.pokemon.Stat;</w:t>
      </w:r>
    </w:p>
    <w:p w14:paraId="633AA1C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5B5E761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ru.ifmo.se.pokemon.StatusMove;</w:t>
      </w:r>
    </w:p>
    <w:p w14:paraId="51E6104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20C24A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Screech extends StatusMove {</w:t>
      </w:r>
    </w:p>
    <w:p w14:paraId="26E7DE5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Screech() {</w:t>
      </w:r>
    </w:p>
    <w:p w14:paraId="284A3D4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super(Type.NORMAL, 0.0D, 0.85D);</w:t>
      </w:r>
    </w:p>
    <w:p w14:paraId="431D8CB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5FABD34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DD4DDE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4A51A69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void applyOppEffects(Pokemon p) {</w:t>
      </w:r>
    </w:p>
    <w:p w14:paraId="3971714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int currentStat = (int) p.getStat(Stat.DEFENSE);</w:t>
      </w:r>
    </w:p>
    <w:p w14:paraId="5013C35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if (currentStat &gt;= -4) {</w:t>
      </w:r>
    </w:p>
    <w:p w14:paraId="213A38A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p.setMod(Stat.DEFENSE, currentStat-2);</w:t>
      </w:r>
    </w:p>
    <w:p w14:paraId="519B1F4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 else if (currentStat == -5) {</w:t>
      </w:r>
    </w:p>
    <w:p w14:paraId="470CAA4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    p.setMod(Stat.DEFENSE, --currentStat);</w:t>
      </w:r>
    </w:p>
    <w:p w14:paraId="4BEC854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14:paraId="4BC21D2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1B537E5C" w14:textId="2BACE17C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22532957" w14:textId="6B65B988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88B88D3" w14:textId="77777777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62B2A1BA" w14:textId="4B673F40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moves/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SmartStrike.class</w:t>
      </w:r>
    </w:p>
    <w:p w14:paraId="26C80A0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moves;</w:t>
      </w:r>
    </w:p>
    <w:p w14:paraId="6335195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0719E8F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0809F9D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ru.ifmo.se.pokemon.PhysicalMove;</w:t>
      </w:r>
    </w:p>
    <w:p w14:paraId="01C3290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7094BD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SmartStrike extends PhysicalMove {</w:t>
      </w:r>
    </w:p>
    <w:p w14:paraId="7AAFDC6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SmartStrike() {</w:t>
      </w:r>
    </w:p>
    <w:p w14:paraId="47A6ABE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super(Type.STEEL, 70.0D, 1.0D);</w:t>
      </w:r>
    </w:p>
    <w:p w14:paraId="601E03D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7A86A5D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A95660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7076E4B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boolean checkAccuracy(Pokemon pokemon, Pokemon pokemon1) {</w:t>
      </w:r>
    </w:p>
    <w:p w14:paraId="1C303A3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true;</w:t>
      </w:r>
    </w:p>
    <w:p w14:paraId="0135F04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D4F924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0ABC0B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@Override</w:t>
      </w:r>
    </w:p>
    <w:p w14:paraId="180D8C7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protected String describe() {</w:t>
      </w:r>
    </w:p>
    <w:p w14:paraId="5AD311D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return "</w:t>
      </w:r>
      <w:r w:rsidRPr="00A10040">
        <w:rPr>
          <w:rFonts w:ascii="Cambria" w:hAnsi="Cambria" w:cs="Cambria"/>
          <w:sz w:val="22"/>
          <w:szCs w:val="22"/>
          <w:lang w:val="en-US"/>
        </w:rPr>
        <w:t>использует</w:t>
      </w:r>
      <w:r w:rsidRPr="00A10040">
        <w:rPr>
          <w:rFonts w:ascii="Courier" w:hAnsi="Courier" w:cs="Times New Roman"/>
          <w:sz w:val="22"/>
          <w:szCs w:val="22"/>
          <w:lang w:val="en-US"/>
        </w:rPr>
        <w:t xml:space="preserve"> Smart Strike";</w:t>
      </w:r>
    </w:p>
    <w:p w14:paraId="6E613A8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7DDB56F0" w14:textId="3E0D9FBB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2BB58F38" w14:textId="6F44195A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28D92E0" w14:textId="77777777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D29F27E" w14:textId="22E030C4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>
        <w:rPr>
          <w:rFonts w:ascii="Courier" w:hAnsi="Courier" w:cs="Times New Roman"/>
          <w:b/>
          <w:bCs/>
          <w:sz w:val="22"/>
          <w:szCs w:val="22"/>
          <w:lang w:val="en-US"/>
        </w:rPr>
        <w:t>pokemons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Aggron.class</w:t>
      </w:r>
    </w:p>
    <w:p w14:paraId="6DB3A63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pokemons;</w:t>
      </w:r>
    </w:p>
    <w:p w14:paraId="1FFD7BF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A891AF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8DCD2C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moves.SmartStrike;</w:t>
      </w:r>
    </w:p>
    <w:p w14:paraId="2A8EA34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D1A170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Aggron extends Lairon {</w:t>
      </w:r>
    </w:p>
    <w:p w14:paraId="2CF36C7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Aggron(String name, int level) {</w:t>
      </w:r>
    </w:p>
    <w:p w14:paraId="11961A0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super(name, level);</w:t>
      </w:r>
    </w:p>
    <w:p w14:paraId="4670785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setStats(70, 110, 180, 60, 60, 50);</w:t>
      </w:r>
    </w:p>
    <w:p w14:paraId="63C5BBF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SmartStrike());</w:t>
      </w:r>
    </w:p>
    <w:p w14:paraId="33C886B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585A7FB2" w14:textId="40197369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2B6D4D7A" w14:textId="1B41FBFE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D6CFB5E" w14:textId="77777777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D487CB4" w14:textId="0372B1C2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>
        <w:rPr>
          <w:rFonts w:ascii="Courier" w:hAnsi="Courier" w:cs="Times New Roman"/>
          <w:b/>
          <w:bCs/>
          <w:sz w:val="22"/>
          <w:szCs w:val="22"/>
          <w:lang w:val="en-US"/>
        </w:rPr>
        <w:t>pokemons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Aron.class</w:t>
      </w:r>
    </w:p>
    <w:p w14:paraId="65731B6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pokemons;</w:t>
      </w:r>
    </w:p>
    <w:p w14:paraId="0BEE2A7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ADEC82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5FB071B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moves.DoubleTeam;</w:t>
      </w:r>
    </w:p>
    <w:p w14:paraId="0F07E15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moves.Flamethrower;</w:t>
      </w:r>
    </w:p>
    <w:p w14:paraId="3C5B6D6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1A80591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8E59C7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Aron extends Pokemon {</w:t>
      </w:r>
    </w:p>
    <w:p w14:paraId="2BAF8EE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Aron(String name, int level) {</w:t>
      </w:r>
    </w:p>
    <w:p w14:paraId="090993A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super(name, level);</w:t>
      </w:r>
    </w:p>
    <w:p w14:paraId="4F712FF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setStats(50, 70, 100, 40, 40, 30);</w:t>
      </w:r>
    </w:p>
    <w:p w14:paraId="44495A6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setType(Type.STEEL, Type.ROCK);</w:t>
      </w:r>
    </w:p>
    <w:p w14:paraId="4D1E65E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Flamethrower());</w:t>
      </w:r>
    </w:p>
    <w:p w14:paraId="22374C9F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DoubleTeam());</w:t>
      </w:r>
    </w:p>
    <w:p w14:paraId="3E83281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494707F8" w14:textId="48A6846D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1D4F7AE2" w14:textId="77777777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2907DD4D" w14:textId="621A204A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F55954B" w14:textId="77777777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E98BB8F" w14:textId="2D285F29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>
        <w:rPr>
          <w:rFonts w:ascii="Courier" w:hAnsi="Courier" w:cs="Times New Roman"/>
          <w:b/>
          <w:bCs/>
          <w:sz w:val="22"/>
          <w:szCs w:val="22"/>
          <w:lang w:val="en-US"/>
        </w:rPr>
        <w:t>pokemons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Braviary.class</w:t>
      </w:r>
    </w:p>
    <w:p w14:paraId="05FD9BE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pokemons;</w:t>
      </w:r>
    </w:p>
    <w:p w14:paraId="6D538E5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398979A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moves.CrossPoison;</w:t>
      </w:r>
    </w:p>
    <w:p w14:paraId="6A0BC21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6021094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6E6EA3D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Braviary extends Rufflet{</w:t>
      </w:r>
    </w:p>
    <w:p w14:paraId="25914DC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Braviary(String name, int level) {</w:t>
      </w:r>
    </w:p>
    <w:p w14:paraId="52615B6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super(name, level);</w:t>
      </w:r>
    </w:p>
    <w:p w14:paraId="7BFC5A4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setStats(100, 123, 75, 57, 75, 80);</w:t>
      </w:r>
    </w:p>
    <w:p w14:paraId="1B204A2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CrossPoison());</w:t>
      </w:r>
    </w:p>
    <w:p w14:paraId="40C9BDD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79FB5A23" w14:textId="1683DA3D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2251EA65" w14:textId="3B99F0AB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BB2B102" w14:textId="313D47E2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4601D3E" w14:textId="24251670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>
        <w:rPr>
          <w:rFonts w:ascii="Courier" w:hAnsi="Courier" w:cs="Times New Roman"/>
          <w:b/>
          <w:bCs/>
          <w:sz w:val="22"/>
          <w:szCs w:val="22"/>
          <w:lang w:val="en-US"/>
        </w:rPr>
        <w:t>pokemons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Druddigon.class</w:t>
      </w:r>
    </w:p>
    <w:p w14:paraId="10C1E3B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pokemons;</w:t>
      </w:r>
    </w:p>
    <w:p w14:paraId="794926B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65F086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ru.ifmo.se.pokemon.Pokemon;</w:t>
      </w:r>
    </w:p>
    <w:p w14:paraId="06D2540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ru.ifmo.se.pokemon.Type;</w:t>
      </w:r>
    </w:p>
    <w:p w14:paraId="4DEE46A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918E0F6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moves.Facade;</w:t>
      </w:r>
    </w:p>
    <w:p w14:paraId="5A7B1FF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moves.Harden;</w:t>
      </w:r>
    </w:p>
    <w:p w14:paraId="40866EC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moves.IceFang;</w:t>
      </w:r>
    </w:p>
    <w:p w14:paraId="00554BB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moves.Rest;</w:t>
      </w:r>
    </w:p>
    <w:p w14:paraId="6345BF5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5CB022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Druddigon extends Pokemon {</w:t>
      </w:r>
    </w:p>
    <w:p w14:paraId="581DFF8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Druddigon(String name, int level) {</w:t>
      </w:r>
    </w:p>
    <w:p w14:paraId="11E015A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super(name, level);</w:t>
      </w:r>
    </w:p>
    <w:p w14:paraId="5CABE2C3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setStats(77, 120, 90, 60, 90, 48);</w:t>
      </w:r>
    </w:p>
    <w:p w14:paraId="49274208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setType(Type.DRAGON);</w:t>
      </w:r>
    </w:p>
    <w:p w14:paraId="021D1C0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Facade());</w:t>
      </w:r>
    </w:p>
    <w:p w14:paraId="31C8FA5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Harden());</w:t>
      </w:r>
    </w:p>
    <w:p w14:paraId="063854C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Rest());</w:t>
      </w:r>
    </w:p>
    <w:p w14:paraId="3A19A5EC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IceFang());</w:t>
      </w:r>
    </w:p>
    <w:p w14:paraId="04FF0EB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16FB7EBF" w14:textId="47E4ADB1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58621F38" w14:textId="475486F4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0CA0FCB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64E8128" w14:textId="3522C3D1" w:rsidR="00A10040" w:rsidRPr="00A10040" w:rsidRDefault="00A10040" w:rsidP="00A10040">
      <w:pPr>
        <w:rPr>
          <w:rFonts w:ascii="Courier" w:hAnsi="Courier" w:cs="Times New Roman"/>
          <w:b/>
          <w:bCs/>
          <w:sz w:val="22"/>
          <w:szCs w:val="22"/>
          <w:lang w:val="en-US"/>
        </w:rPr>
      </w:pPr>
      <w:r>
        <w:rPr>
          <w:rFonts w:ascii="Courier" w:hAnsi="Courier" w:cs="Times New Roman"/>
          <w:b/>
          <w:bCs/>
          <w:sz w:val="22"/>
          <w:szCs w:val="22"/>
          <w:lang w:val="en-US"/>
        </w:rPr>
        <w:t>pokemons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/</w:t>
      </w:r>
      <w:r w:rsidRPr="00A10040">
        <w:t xml:space="preserve"> </w:t>
      </w:r>
      <w:r w:rsidRPr="00A10040">
        <w:rPr>
          <w:rFonts w:ascii="Courier" w:hAnsi="Courier" w:cs="Times New Roman"/>
          <w:b/>
          <w:bCs/>
          <w:sz w:val="22"/>
          <w:szCs w:val="22"/>
          <w:lang w:val="en-US"/>
        </w:rPr>
        <w:t>Lairon.class</w:t>
      </w:r>
    </w:p>
    <w:p w14:paraId="28A459E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package pokemons;</w:t>
      </w:r>
    </w:p>
    <w:p w14:paraId="4419668E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D80308D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9D35854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import moves.Overheat;</w:t>
      </w:r>
    </w:p>
    <w:p w14:paraId="1BF076D1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30B03C5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public class Lairon extends Aron {</w:t>
      </w:r>
    </w:p>
    <w:p w14:paraId="089C803A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public Lairon(String name, int level) {</w:t>
      </w:r>
    </w:p>
    <w:p w14:paraId="76EFD4A9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super(name, level);</w:t>
      </w:r>
    </w:p>
    <w:p w14:paraId="69BE3BF2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setStats(60, 90, 140, 50, 50, 40);</w:t>
      </w:r>
    </w:p>
    <w:p w14:paraId="420EAA2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    addMove(new Overheat());</w:t>
      </w:r>
    </w:p>
    <w:p w14:paraId="47A16717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14:paraId="0EB67D37" w14:textId="15FCB28D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  <w:r w:rsidRPr="00A10040">
        <w:rPr>
          <w:rFonts w:ascii="Courier" w:hAnsi="Courier" w:cs="Times New Roman"/>
          <w:sz w:val="22"/>
          <w:szCs w:val="22"/>
          <w:lang w:val="en-US"/>
        </w:rPr>
        <w:t>}</w:t>
      </w:r>
    </w:p>
    <w:p w14:paraId="1A66F147" w14:textId="4BD9C57B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C79D0FA" w14:textId="68530A18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4B71D8C" w14:textId="0FF5741B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5673E708" w14:textId="3772F2BA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4FD694B9" w14:textId="76145E29" w:rsid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66D4CC0" w14:textId="77777777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6F0920F" w14:textId="062037F9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D0FFBF0" w14:textId="65657B92" w:rsidR="00A10040" w:rsidRPr="00343A9B" w:rsidRDefault="00A10040" w:rsidP="00A10040">
      <w:pPr>
        <w:rPr>
          <w:rFonts w:ascii="Courier" w:hAnsi="Courier" w:cs="Times New Roman"/>
          <w:b/>
          <w:bCs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b/>
          <w:bCs/>
          <w:color w:val="000000" w:themeColor="text1"/>
          <w:sz w:val="22"/>
          <w:szCs w:val="22"/>
          <w:lang w:val="en-US"/>
        </w:rPr>
        <w:t>pokemons/</w:t>
      </w:r>
      <w:r w:rsidRPr="00343A9B">
        <w:rPr>
          <w:color w:val="000000" w:themeColor="text1"/>
        </w:rPr>
        <w:t xml:space="preserve"> </w:t>
      </w:r>
      <w:r w:rsidRPr="00343A9B">
        <w:rPr>
          <w:rFonts w:ascii="Courier" w:hAnsi="Courier" w:cs="Times New Roman"/>
          <w:b/>
          <w:bCs/>
          <w:color w:val="000000" w:themeColor="text1"/>
          <w:sz w:val="22"/>
          <w:szCs w:val="22"/>
          <w:lang w:val="en-US"/>
        </w:rPr>
        <w:t>Rufflet.class</w:t>
      </w:r>
    </w:p>
    <w:p w14:paraId="59BF1FBB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package pokemons;</w:t>
      </w:r>
    </w:p>
    <w:p w14:paraId="143140D2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</w:p>
    <w:p w14:paraId="409083BE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import ru.ifmo.se.pokemon.Pokemon;</w:t>
      </w:r>
    </w:p>
    <w:p w14:paraId="031AE67F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import ru.ifmo.se.pokemon.Type;</w:t>
      </w:r>
    </w:p>
    <w:p w14:paraId="3A093AC7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</w:p>
    <w:p w14:paraId="0F20B752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import moves.Confide;</w:t>
      </w:r>
    </w:p>
    <w:p w14:paraId="752572CB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import moves.Facade;</w:t>
      </w:r>
    </w:p>
    <w:p w14:paraId="38B1C3D1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import moves.Screech;</w:t>
      </w:r>
    </w:p>
    <w:p w14:paraId="16B1FC53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</w:p>
    <w:p w14:paraId="4529B5FF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public class Rufflet extends Pokemon {</w:t>
      </w:r>
    </w:p>
    <w:p w14:paraId="6C37DA2A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public Rufflet(String name, int level) {</w:t>
      </w:r>
    </w:p>
    <w:p w14:paraId="35B977FE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    super(name, level);</w:t>
      </w:r>
    </w:p>
    <w:p w14:paraId="273D1322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    setStats(70, 83, 50, 37, 50, 60);</w:t>
      </w:r>
    </w:p>
    <w:p w14:paraId="6D13BA3E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    setType(Type.NORMAL, Type.FLYING);</w:t>
      </w:r>
    </w:p>
    <w:p w14:paraId="28DCD3E3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    addMove(new Confide());</w:t>
      </w:r>
    </w:p>
    <w:p w14:paraId="3AB96C94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    addMove(new Facade());</w:t>
      </w:r>
    </w:p>
    <w:p w14:paraId="76873DAF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    addMove(new Screech());</w:t>
      </w:r>
    </w:p>
    <w:p w14:paraId="3D564D33" w14:textId="77777777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AEA9DE7" w14:textId="32DC6349" w:rsidR="00A10040" w:rsidRPr="00343A9B" w:rsidRDefault="00A10040" w:rsidP="00A10040">
      <w:pPr>
        <w:rPr>
          <w:rFonts w:ascii="Courier" w:hAnsi="Courier" w:cs="Times New Roman"/>
          <w:color w:val="000000" w:themeColor="text1"/>
          <w:sz w:val="22"/>
          <w:szCs w:val="22"/>
          <w:lang w:val="en-US"/>
        </w:rPr>
      </w:pPr>
      <w:r w:rsidRPr="00343A9B">
        <w:rPr>
          <w:rFonts w:ascii="Courier" w:hAnsi="Courier" w:cs="Times New Roman"/>
          <w:color w:val="000000" w:themeColor="text1"/>
          <w:sz w:val="22"/>
          <w:szCs w:val="22"/>
          <w:lang w:val="en-US"/>
        </w:rPr>
        <w:t>}</w:t>
      </w:r>
    </w:p>
    <w:p w14:paraId="6EF7BEB3" w14:textId="315BBA10" w:rsidR="00A10040" w:rsidRPr="00A10040" w:rsidRDefault="00A10040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07705F05" w14:textId="7CF9E97A" w:rsidR="009B532E" w:rsidRDefault="009B532E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1A7EE309" w14:textId="77777777" w:rsidR="009B532E" w:rsidRPr="00A10040" w:rsidRDefault="009B532E" w:rsidP="00A10040">
      <w:pPr>
        <w:rPr>
          <w:rFonts w:ascii="Courier" w:hAnsi="Courier" w:cs="Times New Roman"/>
          <w:sz w:val="22"/>
          <w:szCs w:val="22"/>
          <w:lang w:val="en-US"/>
        </w:rPr>
      </w:pPr>
    </w:p>
    <w:p w14:paraId="7093A74A" w14:textId="0E82D7BA" w:rsidR="00A10040" w:rsidRPr="009B532E" w:rsidRDefault="009B532E" w:rsidP="009B532E">
      <w:pPr>
        <w:spacing w:before="240" w:after="12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Вывод</w:t>
      </w:r>
      <w:r w:rsidRPr="009B532E">
        <w:rPr>
          <w:rFonts w:ascii="Times" w:hAnsi="Times"/>
          <w:b/>
          <w:bCs/>
        </w:rPr>
        <w:t>:</w:t>
      </w:r>
    </w:p>
    <w:p w14:paraId="58825268" w14:textId="2C3BD5B9" w:rsidR="009B532E" w:rsidRPr="009B532E" w:rsidRDefault="009B532E" w:rsidP="009B532E">
      <w:pPr>
        <w:spacing w:before="240" w:after="120"/>
        <w:rPr>
          <w:rFonts w:ascii="Times" w:hAnsi="Times"/>
        </w:rPr>
      </w:pPr>
      <w:r>
        <w:rPr>
          <w:rFonts w:ascii="Times" w:hAnsi="Times"/>
        </w:rPr>
        <w:t xml:space="preserve">Я научился работать с классами </w:t>
      </w:r>
      <w:r>
        <w:rPr>
          <w:rFonts w:ascii="Times" w:hAnsi="Times"/>
          <w:lang w:val="en-US"/>
        </w:rPr>
        <w:t>Java</w:t>
      </w:r>
      <w:r w:rsidRPr="009B532E">
        <w:rPr>
          <w:rFonts w:ascii="Times" w:hAnsi="Times"/>
        </w:rPr>
        <w:t>.</w:t>
      </w:r>
      <w:r>
        <w:rPr>
          <w:rFonts w:ascii="Times" w:hAnsi="Times"/>
        </w:rPr>
        <w:t xml:space="preserve"> Это пригодится для абстрактного описания объектов</w:t>
      </w:r>
      <w:r w:rsidRPr="009B532E">
        <w:rPr>
          <w:rFonts w:ascii="Times" w:hAnsi="Times"/>
        </w:rPr>
        <w:t>.</w:t>
      </w:r>
    </w:p>
    <w:sectPr w:rsidR="009B532E" w:rsidRPr="009B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">
    <w:altName w:val="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053F"/>
    <w:multiLevelType w:val="multilevel"/>
    <w:tmpl w:val="D1F8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B4416"/>
    <w:multiLevelType w:val="multilevel"/>
    <w:tmpl w:val="918C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42903"/>
    <w:multiLevelType w:val="hybridMultilevel"/>
    <w:tmpl w:val="D354BE30"/>
    <w:lvl w:ilvl="0" w:tplc="0896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B0"/>
    <w:rsid w:val="000A28AF"/>
    <w:rsid w:val="000B3215"/>
    <w:rsid w:val="001C3845"/>
    <w:rsid w:val="002A3709"/>
    <w:rsid w:val="002A49B9"/>
    <w:rsid w:val="00343A9B"/>
    <w:rsid w:val="00366F4A"/>
    <w:rsid w:val="003D6E16"/>
    <w:rsid w:val="00406D2A"/>
    <w:rsid w:val="004232F5"/>
    <w:rsid w:val="0043359C"/>
    <w:rsid w:val="00464E32"/>
    <w:rsid w:val="004B79DF"/>
    <w:rsid w:val="004E5602"/>
    <w:rsid w:val="00541D55"/>
    <w:rsid w:val="005E2953"/>
    <w:rsid w:val="0065297C"/>
    <w:rsid w:val="00725AEB"/>
    <w:rsid w:val="007C705D"/>
    <w:rsid w:val="009B532E"/>
    <w:rsid w:val="009F2CB0"/>
    <w:rsid w:val="00A10040"/>
    <w:rsid w:val="00B6190F"/>
    <w:rsid w:val="00C674CE"/>
    <w:rsid w:val="00E0547F"/>
    <w:rsid w:val="00E6556E"/>
    <w:rsid w:val="00E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245C"/>
  <w15:chartTrackingRefBased/>
  <w15:docId w15:val="{8DE8C7A5-CAD1-424E-8D6C-292ADB7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D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B32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Revision"/>
    <w:hidden/>
    <w:uiPriority w:val="99"/>
    <w:semiHidden/>
    <w:rsid w:val="0065297C"/>
  </w:style>
  <w:style w:type="character" w:customStyle="1" w:styleId="10">
    <w:name w:val="Заголовок 1 Знак"/>
    <w:basedOn w:val="a0"/>
    <w:link w:val="1"/>
    <w:uiPriority w:val="9"/>
    <w:rsid w:val="00541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1D5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541D55"/>
    <w:pPr>
      <w:spacing w:before="120"/>
    </w:pPr>
    <w:rPr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541D5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41D5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41D5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41D5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41D5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41D5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41D5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41D55"/>
    <w:pPr>
      <w:ind w:left="1920"/>
    </w:pPr>
    <w:rPr>
      <w:sz w:val="20"/>
      <w:szCs w:val="20"/>
    </w:rPr>
  </w:style>
  <w:style w:type="paragraph" w:styleId="a7">
    <w:name w:val="List Paragraph"/>
    <w:basedOn w:val="a"/>
    <w:uiPriority w:val="34"/>
    <w:qFormat/>
    <w:rsid w:val="003D6E1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00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004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B5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lim405/Labs/tree/main/JavaLabs/LabTw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im405/Desktop/&#1048;&#1058;&#1052;&#1054;/&#1051;&#1072;&#1073;&#1099;/&#1051;&#1072;&#1073;&#1086;&#1088;&#1072;&#1090;&#1086;&#1088;&#1085;&#1072;&#1103;%20&#1088;&#1072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EED436-B849-FB45-96DC-4EC118AD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2.dotx</Template>
  <TotalTime>38</TotalTime>
  <Pages>11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Klimovich</dc:creator>
  <cp:keywords/>
  <dc:description/>
  <cp:lastModifiedBy>Vadim Klimovich</cp:lastModifiedBy>
  <cp:revision>3</cp:revision>
  <cp:lastPrinted>2021-10-06T06:15:00Z</cp:lastPrinted>
  <dcterms:created xsi:type="dcterms:W3CDTF">2021-10-06T04:57:00Z</dcterms:created>
  <dcterms:modified xsi:type="dcterms:W3CDTF">2021-10-06T07:24:00Z</dcterms:modified>
</cp:coreProperties>
</file>